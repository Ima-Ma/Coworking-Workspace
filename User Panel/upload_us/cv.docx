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alias w:val="Resume Name"/>
        <w:tag w:val="Resume Name"/>
        <w:id w:val="-924265653"/>
        <w:placeholder>
          <w:docPart w:val="0C2E81881355421286EC3C6ADE157674"/>
        </w:placeholder>
        <w:docPartList>
          <w:docPartGallery w:val="Quick Parts"/>
          <w:docPartCategory w:val=" Resume Name"/>
        </w:docPartList>
      </w:sdtPr>
      <w:sdtContent>
        <w:p w14:paraId="3293DED4" w14:textId="3F3E5AD9" w:rsidR="00236616" w:rsidRDefault="00236616" w:rsidP="00E83243">
          <w:pPr>
            <w:jc w:val="both"/>
          </w:pPr>
        </w:p>
        <w:p w14:paraId="6DD82DB3" w14:textId="719B0D28" w:rsidR="00236616" w:rsidRDefault="00000000" w:rsidP="00E83243">
          <w:pPr>
            <w:pStyle w:val="PersonalName"/>
            <w:jc w:val="both"/>
          </w:pPr>
          <w:sdt>
            <w:sdtPr>
              <w:alias w:val="Author"/>
              <w:tag w:val=""/>
              <w:id w:val="1823003119"/>
              <w:placeholder>
                <w:docPart w:val="1724A72E6E38473EB0AD47F8D5B4B442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7F6FDF">
                <w:t>Imama Mushtaq</w:t>
              </w:r>
            </w:sdtContent>
          </w:sdt>
        </w:p>
        <w:sdt>
          <w:sdtPr>
            <w:rPr>
              <w:color w:val="675E47" w:themeColor="text2"/>
              <w:sz w:val="21"/>
            </w:rPr>
            <w:alias w:val="Phone"/>
            <w:tag w:val=""/>
            <w:id w:val="1357783703"/>
            <w:placeholder>
              <w:docPart w:val="F959A5B1CBC74BAB95A1B3BFF2BCEC47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Content>
            <w:p w14:paraId="4ADF7BAF" w14:textId="3C1F6566" w:rsidR="00236616" w:rsidRPr="00962000" w:rsidRDefault="007F6FDF" w:rsidP="00E83243">
              <w:pPr>
                <w:pStyle w:val="Phone"/>
                <w:jc w:val="both"/>
                <w:rPr>
                  <w:color w:val="675E47" w:themeColor="text2"/>
                  <w:sz w:val="21"/>
                </w:rPr>
              </w:pPr>
              <w:r w:rsidRPr="00962000">
                <w:rPr>
                  <w:color w:val="675E47" w:themeColor="text2"/>
                  <w:sz w:val="21"/>
                </w:rPr>
                <w:t>03112033680</w:t>
              </w:r>
            </w:p>
          </w:sdtContent>
        </w:sdt>
        <w:sdt>
          <w:sdtPr>
            <w:rPr>
              <w:color w:val="675E47" w:themeColor="text2"/>
            </w:rPr>
            <w:alias w:val="E-mail Address"/>
            <w:tag w:val=""/>
            <w:id w:val="527535243"/>
            <w:placeholder>
              <w:docPart w:val="17573787CC8A4BF78454CF4DC2CE3A76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Content>
            <w:p w14:paraId="7A98BD17" w14:textId="3D939331" w:rsidR="00236616" w:rsidRDefault="007F6FDF" w:rsidP="00E83243">
              <w:pPr>
                <w:pStyle w:val="SenderAddress"/>
                <w:jc w:val="both"/>
              </w:pPr>
              <w:r w:rsidRPr="00962000">
                <w:rPr>
                  <w:color w:val="675E47" w:themeColor="text2"/>
                </w:rPr>
                <w:t>mushtaqueimama@gmail.com</w:t>
              </w:r>
            </w:p>
          </w:sdtContent>
        </w:sdt>
      </w:sdtContent>
    </w:sdt>
    <w:p w14:paraId="372E5BEE" w14:textId="77777777" w:rsidR="00236616" w:rsidRDefault="00E83243" w:rsidP="00E83243">
      <w:pPr>
        <w:pStyle w:val="SectionHeading"/>
        <w:jc w:val="both"/>
      </w:pPr>
      <w:r>
        <w:t>Objectives</w:t>
      </w:r>
    </w:p>
    <w:p w14:paraId="790E34E4" w14:textId="1AB2BD0F" w:rsidR="00B04E1A" w:rsidRPr="00962000" w:rsidRDefault="00661B9C" w:rsidP="00E83243">
      <w:pPr>
        <w:spacing w:after="0"/>
        <w:jc w:val="both"/>
        <w:rPr>
          <w:color w:val="675E47" w:themeColor="text2"/>
        </w:rPr>
      </w:pPr>
      <w:r w:rsidRPr="00962000">
        <w:rPr>
          <w:color w:val="675E47" w:themeColor="text2"/>
        </w:rPr>
        <w:t>Seeking</w:t>
      </w:r>
      <w:r w:rsidR="00685D3F" w:rsidRPr="00962000">
        <w:rPr>
          <w:color w:val="675E47" w:themeColor="text2"/>
        </w:rPr>
        <w:t xml:space="preserve"> an internship to </w:t>
      </w:r>
      <w:r w:rsidR="00962000" w:rsidRPr="00962000">
        <w:rPr>
          <w:color w:val="675E47" w:themeColor="text2"/>
        </w:rPr>
        <w:t xml:space="preserve">utilize </w:t>
      </w:r>
      <w:r w:rsidR="00B04E1A" w:rsidRPr="00962000">
        <w:rPr>
          <w:color w:val="675E47" w:themeColor="text2"/>
        </w:rPr>
        <w:t>my skills and knowledge in a real world setting</w:t>
      </w:r>
      <w:r w:rsidR="00685D3F" w:rsidRPr="00962000">
        <w:rPr>
          <w:color w:val="675E47" w:themeColor="text2"/>
        </w:rPr>
        <w:t xml:space="preserve"> as a frontend, backend developer to gain hands on experience, learn from </w:t>
      </w:r>
      <w:r w:rsidR="00B04E1A" w:rsidRPr="00962000">
        <w:rPr>
          <w:color w:val="675E47" w:themeColor="text2"/>
        </w:rPr>
        <w:t>experienced professionals, and contribute to innovative projects and to build a strong foundation for my career in software development.</w:t>
      </w:r>
    </w:p>
    <w:p w14:paraId="3639B62D" w14:textId="1AF7A1BD" w:rsidR="007F6FDF" w:rsidRPr="007F6FDF" w:rsidRDefault="00E83243" w:rsidP="00E83243">
      <w:pPr>
        <w:pStyle w:val="SectionHeading"/>
        <w:jc w:val="both"/>
      </w:pPr>
      <w:r>
        <w:t>Education</w:t>
      </w:r>
    </w:p>
    <w:p w14:paraId="5B4C299A" w14:textId="462BB82A" w:rsidR="00236616" w:rsidRDefault="007F6FDF" w:rsidP="00E83243">
      <w:pPr>
        <w:pStyle w:val="ListParagraph"/>
        <w:numPr>
          <w:ilvl w:val="0"/>
          <w:numId w:val="4"/>
        </w:numPr>
        <w:spacing w:after="0"/>
        <w:ind w:left="288" w:hanging="288"/>
        <w:jc w:val="both"/>
      </w:pPr>
      <w:r>
        <w:t>Intermediate in Computer Science (In Progress), Sir Syed College</w:t>
      </w:r>
    </w:p>
    <w:p w14:paraId="53EB900A" w14:textId="047F3764" w:rsidR="007F6FDF" w:rsidRDefault="007F6FDF" w:rsidP="00E83243">
      <w:pPr>
        <w:pStyle w:val="ListParagraph"/>
        <w:numPr>
          <w:ilvl w:val="0"/>
          <w:numId w:val="4"/>
        </w:numPr>
        <w:spacing w:after="0"/>
        <w:ind w:left="288" w:hanging="288"/>
        <w:jc w:val="both"/>
      </w:pPr>
      <w:r>
        <w:t>Diploma in Software Engineering (In Progress), Aptech learning</w:t>
      </w:r>
    </w:p>
    <w:p w14:paraId="70B12E1D" w14:textId="4CB5A54D" w:rsidR="007F6FDF" w:rsidRDefault="007F6FDF" w:rsidP="00E83243">
      <w:pPr>
        <w:pStyle w:val="ListParagraph"/>
        <w:numPr>
          <w:ilvl w:val="0"/>
          <w:numId w:val="4"/>
        </w:numPr>
        <w:spacing w:after="0"/>
        <w:ind w:left="288" w:hanging="288"/>
        <w:jc w:val="both"/>
      </w:pPr>
      <w:r>
        <w:t>Matriculation In Computer Science (2022), Karachi Cambridge School</w:t>
      </w:r>
    </w:p>
    <w:p w14:paraId="3659AF18" w14:textId="4BDE57BC" w:rsidR="007C3D69" w:rsidRPr="007F6FDF" w:rsidRDefault="007C3D69" w:rsidP="00E83243">
      <w:pPr>
        <w:pStyle w:val="SectionHeading"/>
        <w:jc w:val="both"/>
      </w:pPr>
      <w:r>
        <w:t>Experience</w:t>
      </w:r>
    </w:p>
    <w:p w14:paraId="0F3DCFD9" w14:textId="693583A8" w:rsidR="007C3D69" w:rsidRDefault="007C3D69" w:rsidP="00E83243">
      <w:pPr>
        <w:pStyle w:val="ListParagraph"/>
        <w:numPr>
          <w:ilvl w:val="0"/>
          <w:numId w:val="4"/>
        </w:numPr>
        <w:spacing w:after="0"/>
        <w:ind w:left="288" w:hanging="288"/>
        <w:jc w:val="both"/>
      </w:pPr>
      <w:r>
        <w:t>Self-Employed Freelancer with 1 year of experience</w:t>
      </w:r>
    </w:p>
    <w:p w14:paraId="38D7AE71" w14:textId="008EC026" w:rsidR="00B92497" w:rsidRDefault="00661B9C" w:rsidP="00E83243">
      <w:pPr>
        <w:pStyle w:val="ListParagraph"/>
        <w:numPr>
          <w:ilvl w:val="0"/>
          <w:numId w:val="4"/>
        </w:numPr>
        <w:spacing w:after="0"/>
        <w:ind w:left="288" w:hanging="288"/>
        <w:jc w:val="both"/>
      </w:pPr>
      <w:r>
        <w:t>Experienced Home Tutor with a 1-year track record</w:t>
      </w:r>
    </w:p>
    <w:p w14:paraId="6F825080" w14:textId="77777777" w:rsidR="00236616" w:rsidRDefault="00E83243" w:rsidP="00E83243">
      <w:pPr>
        <w:pStyle w:val="SectionHeading"/>
        <w:jc w:val="both"/>
      </w:pPr>
      <w:r>
        <w:t>Skills</w:t>
      </w:r>
    </w:p>
    <w:p w14:paraId="755734BC" w14:textId="6FE8D095" w:rsidR="00236616" w:rsidRDefault="007C3D69" w:rsidP="00E83243">
      <w:pPr>
        <w:pStyle w:val="ListParagraph"/>
        <w:numPr>
          <w:ilvl w:val="0"/>
          <w:numId w:val="4"/>
        </w:numPr>
        <w:spacing w:after="0"/>
        <w:ind w:left="288" w:hanging="288"/>
        <w:jc w:val="both"/>
      </w:pPr>
      <w:r>
        <w:t>HTML/CSS3/JAVASCRIPT</w:t>
      </w:r>
    </w:p>
    <w:p w14:paraId="2164096D" w14:textId="3102A0FD" w:rsidR="007C3D69" w:rsidRDefault="007C3D69" w:rsidP="00E83243">
      <w:pPr>
        <w:pStyle w:val="ListParagraph"/>
        <w:numPr>
          <w:ilvl w:val="0"/>
          <w:numId w:val="4"/>
        </w:numPr>
        <w:spacing w:after="0"/>
        <w:ind w:left="288" w:hanging="288"/>
        <w:jc w:val="both"/>
      </w:pPr>
      <w:r>
        <w:t>UI/UX Design</w:t>
      </w:r>
    </w:p>
    <w:p w14:paraId="5093D03B" w14:textId="6D02DE55" w:rsidR="007C3D69" w:rsidRDefault="007C3D69" w:rsidP="00E83243">
      <w:pPr>
        <w:pStyle w:val="ListParagraph"/>
        <w:numPr>
          <w:ilvl w:val="0"/>
          <w:numId w:val="4"/>
        </w:numPr>
        <w:spacing w:after="0"/>
        <w:ind w:left="288" w:hanging="288"/>
        <w:jc w:val="both"/>
      </w:pPr>
      <w:r>
        <w:t>Bootstrap 5 / Tailwind.css</w:t>
      </w:r>
    </w:p>
    <w:p w14:paraId="1881DDB6" w14:textId="55630ED7" w:rsidR="007C3D69" w:rsidRDefault="007C3D69" w:rsidP="00E83243">
      <w:pPr>
        <w:pStyle w:val="ListParagraph"/>
        <w:numPr>
          <w:ilvl w:val="0"/>
          <w:numId w:val="4"/>
        </w:numPr>
        <w:spacing w:after="0"/>
        <w:ind w:left="288" w:hanging="288"/>
        <w:jc w:val="both"/>
      </w:pPr>
      <w:r>
        <w:t>jQuery</w:t>
      </w:r>
    </w:p>
    <w:p w14:paraId="47CAF0C0" w14:textId="45A0464A" w:rsidR="007C3D69" w:rsidRDefault="007C3D69" w:rsidP="00E83243">
      <w:pPr>
        <w:pStyle w:val="ListParagraph"/>
        <w:numPr>
          <w:ilvl w:val="0"/>
          <w:numId w:val="4"/>
        </w:numPr>
        <w:spacing w:after="0"/>
        <w:ind w:left="288" w:hanging="288"/>
        <w:jc w:val="both"/>
      </w:pPr>
      <w:r>
        <w:t>SQL/MySQL database</w:t>
      </w:r>
    </w:p>
    <w:p w14:paraId="64FB3BB8" w14:textId="5D1B0535" w:rsidR="007C3D69" w:rsidRDefault="007C3D69" w:rsidP="00E83243">
      <w:pPr>
        <w:pStyle w:val="ListParagraph"/>
        <w:numPr>
          <w:ilvl w:val="0"/>
          <w:numId w:val="4"/>
        </w:numPr>
        <w:spacing w:after="0"/>
        <w:ind w:left="288" w:hanging="288"/>
        <w:jc w:val="both"/>
      </w:pPr>
      <w:r>
        <w:t>Php / Laravel</w:t>
      </w:r>
    </w:p>
    <w:p w14:paraId="690340D4" w14:textId="465B098C" w:rsidR="007C3D69" w:rsidRDefault="007C3D69" w:rsidP="00E83243">
      <w:pPr>
        <w:pStyle w:val="ListParagraph"/>
        <w:numPr>
          <w:ilvl w:val="0"/>
          <w:numId w:val="4"/>
        </w:numPr>
        <w:spacing w:after="0"/>
        <w:ind w:left="288" w:hanging="288"/>
        <w:jc w:val="both"/>
      </w:pPr>
      <w:r>
        <w:t>Version Control: GIT</w:t>
      </w:r>
    </w:p>
    <w:p w14:paraId="7550E9A5" w14:textId="78F11399" w:rsidR="00661B9C" w:rsidRDefault="00685D3F" w:rsidP="00E83243">
      <w:pPr>
        <w:pStyle w:val="ListParagraph"/>
        <w:numPr>
          <w:ilvl w:val="0"/>
          <w:numId w:val="4"/>
        </w:numPr>
        <w:spacing w:after="0"/>
        <w:ind w:left="288" w:hanging="288"/>
        <w:jc w:val="both"/>
      </w:pPr>
      <w:r>
        <w:t xml:space="preserve">Microsoft Office </w:t>
      </w:r>
    </w:p>
    <w:p w14:paraId="1B4EA8D0" w14:textId="208C8E61" w:rsidR="00661B9C" w:rsidRDefault="00661B9C" w:rsidP="00E83243">
      <w:pPr>
        <w:pStyle w:val="SectionHeading"/>
        <w:jc w:val="both"/>
      </w:pPr>
      <w:r>
        <w:t>Personal Skills</w:t>
      </w:r>
    </w:p>
    <w:p w14:paraId="0C30289B" w14:textId="727A1F68" w:rsidR="00661B9C" w:rsidRDefault="00661B9C" w:rsidP="00E83243">
      <w:pPr>
        <w:pStyle w:val="ListParagraph"/>
        <w:numPr>
          <w:ilvl w:val="0"/>
          <w:numId w:val="4"/>
        </w:numPr>
        <w:spacing w:after="0"/>
        <w:ind w:left="288" w:hanging="288"/>
        <w:jc w:val="both"/>
      </w:pPr>
      <w:r>
        <w:t>Communication skills</w:t>
      </w:r>
    </w:p>
    <w:p w14:paraId="142EF439" w14:textId="46AF00C9" w:rsidR="00661B9C" w:rsidRDefault="00661B9C" w:rsidP="00E83243">
      <w:pPr>
        <w:pStyle w:val="ListParagraph"/>
        <w:numPr>
          <w:ilvl w:val="0"/>
          <w:numId w:val="4"/>
        </w:numPr>
        <w:spacing w:after="0"/>
        <w:ind w:left="288" w:hanging="288"/>
        <w:jc w:val="both"/>
      </w:pPr>
      <w:r>
        <w:t>Team Work &amp; Collaboration skills</w:t>
      </w:r>
    </w:p>
    <w:p w14:paraId="22935698" w14:textId="6CABD8B1" w:rsidR="00661B9C" w:rsidRDefault="00661B9C" w:rsidP="00E83243">
      <w:pPr>
        <w:pStyle w:val="ListParagraph"/>
        <w:numPr>
          <w:ilvl w:val="0"/>
          <w:numId w:val="4"/>
        </w:numPr>
        <w:spacing w:after="0"/>
        <w:ind w:left="288" w:hanging="288"/>
        <w:jc w:val="both"/>
      </w:pPr>
      <w:r>
        <w:t>Leadership &amp;</w:t>
      </w:r>
      <w:r w:rsidR="00962000">
        <w:t xml:space="preserve"> Problem-Solving skills</w:t>
      </w:r>
    </w:p>
    <w:p w14:paraId="15F3899E" w14:textId="53C4FA24" w:rsidR="00685D3F" w:rsidRPr="007F6FDF" w:rsidRDefault="00685D3F" w:rsidP="00E83243">
      <w:pPr>
        <w:pStyle w:val="SectionHeading"/>
        <w:jc w:val="both"/>
      </w:pPr>
      <w:r>
        <w:t>Personal Information</w:t>
      </w:r>
    </w:p>
    <w:p w14:paraId="6AD663E1" w14:textId="26752DB1" w:rsidR="00685D3F" w:rsidRDefault="00685D3F" w:rsidP="00E83243">
      <w:pPr>
        <w:pStyle w:val="ListParagraph"/>
        <w:numPr>
          <w:ilvl w:val="0"/>
          <w:numId w:val="4"/>
        </w:numPr>
        <w:spacing w:after="0"/>
        <w:ind w:left="288" w:hanging="288"/>
        <w:jc w:val="both"/>
      </w:pPr>
      <w:r>
        <w:t>Name: Imama Mushtaq</w:t>
      </w:r>
    </w:p>
    <w:p w14:paraId="16F485D7" w14:textId="325355B8" w:rsidR="00685D3F" w:rsidRDefault="00685D3F" w:rsidP="00E83243">
      <w:pPr>
        <w:pStyle w:val="ListParagraph"/>
        <w:numPr>
          <w:ilvl w:val="0"/>
          <w:numId w:val="4"/>
        </w:numPr>
        <w:spacing w:after="0"/>
        <w:ind w:left="288" w:hanging="288"/>
        <w:jc w:val="both"/>
      </w:pPr>
      <w:r>
        <w:t>Date Of Birth: 09-04-20</w:t>
      </w:r>
      <w:r w:rsidR="00962000">
        <w:t>06</w:t>
      </w:r>
    </w:p>
    <w:p w14:paraId="3ED51B90" w14:textId="186C064E" w:rsidR="00685D3F" w:rsidRDefault="00685D3F" w:rsidP="00E83243">
      <w:pPr>
        <w:pStyle w:val="ListParagraph"/>
        <w:numPr>
          <w:ilvl w:val="0"/>
          <w:numId w:val="4"/>
        </w:numPr>
        <w:spacing w:after="0"/>
        <w:ind w:left="288" w:hanging="288"/>
        <w:jc w:val="both"/>
      </w:pPr>
      <w:r>
        <w:t xml:space="preserve">Address: </w:t>
      </w:r>
      <w:sdt>
        <w:sdtPr>
          <w:alias w:val="Address"/>
          <w:tag w:val=""/>
          <w:id w:val="539556739"/>
          <w:placeholder>
            <w:docPart w:val="C214B1D69F264A839C9DF3BB7A9A8B53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Content>
          <w:r w:rsidRPr="00685D3F">
            <w:t>La Grande, Saifee Road</w:t>
          </w:r>
        </w:sdtContent>
      </w:sdt>
      <w:r w:rsidRPr="00685D3F">
        <w:t>, Block F, North Nazimabad, Floor# 3, Flat # DuplexB1(3/4)</w:t>
      </w:r>
    </w:p>
    <w:p w14:paraId="1127EE98" w14:textId="0CA8EC2D" w:rsidR="00B04E1A" w:rsidRPr="007F6FDF" w:rsidRDefault="00B04E1A" w:rsidP="00E83243">
      <w:pPr>
        <w:pStyle w:val="SectionHeading"/>
        <w:jc w:val="both"/>
      </w:pPr>
      <w:r>
        <w:t>Professional Online Presence</w:t>
      </w:r>
    </w:p>
    <w:p w14:paraId="0699D204" w14:textId="0CFD70DE" w:rsidR="00B04E1A" w:rsidRPr="004A7C0E" w:rsidRDefault="00000000" w:rsidP="00E83243">
      <w:pPr>
        <w:pStyle w:val="ListParagraph"/>
        <w:numPr>
          <w:ilvl w:val="0"/>
          <w:numId w:val="4"/>
        </w:numPr>
        <w:spacing w:after="0"/>
        <w:ind w:left="288" w:hanging="288"/>
        <w:jc w:val="both"/>
      </w:pPr>
      <w:hyperlink r:id="rId10" w:history="1">
        <w:r w:rsidR="004A7C0E" w:rsidRPr="00E66200">
          <w:rPr>
            <w:rStyle w:val="Hyperlink"/>
            <w:rFonts w:ascii="Segoe UI" w:hAnsi="Segoe UI" w:cs="Segoe UI"/>
            <w:szCs w:val="21"/>
            <w:shd w:val="clear" w:color="auto" w:fill="FFFFFF"/>
          </w:rPr>
          <w:t>www.linkedin.com/in/imama-mushtaq-68b1b8314</w:t>
        </w:r>
      </w:hyperlink>
    </w:p>
    <w:p w14:paraId="7EEAB9CB" w14:textId="401B686C" w:rsidR="004A7C0E" w:rsidRDefault="00000000" w:rsidP="00E83243">
      <w:pPr>
        <w:pStyle w:val="ListParagraph"/>
        <w:numPr>
          <w:ilvl w:val="0"/>
          <w:numId w:val="4"/>
        </w:numPr>
        <w:spacing w:after="0"/>
        <w:ind w:left="288" w:hanging="288"/>
        <w:jc w:val="both"/>
      </w:pPr>
      <w:hyperlink r:id="rId11" w:history="1">
        <w:r w:rsidR="004A7C0E" w:rsidRPr="00E66200">
          <w:rPr>
            <w:rStyle w:val="Hyperlink"/>
          </w:rPr>
          <w:t>https://github.com/Ima-Ma</w:t>
        </w:r>
      </w:hyperlink>
    </w:p>
    <w:p w14:paraId="10970205" w14:textId="77777777" w:rsidR="004A7C0E" w:rsidRDefault="004A7C0E" w:rsidP="00E83243">
      <w:pPr>
        <w:pStyle w:val="ListParagraph"/>
        <w:spacing w:after="0"/>
        <w:ind w:left="288" w:firstLine="0"/>
        <w:jc w:val="both"/>
      </w:pPr>
    </w:p>
    <w:p w14:paraId="561A9DE5" w14:textId="77777777" w:rsidR="00B04E1A" w:rsidRDefault="00B04E1A" w:rsidP="00E83243">
      <w:pPr>
        <w:spacing w:after="0"/>
        <w:jc w:val="both"/>
      </w:pPr>
    </w:p>
    <w:p w14:paraId="10F6D37B" w14:textId="77777777" w:rsidR="00685D3F" w:rsidRDefault="00685D3F" w:rsidP="00685D3F">
      <w:pPr>
        <w:spacing w:after="0"/>
      </w:pPr>
    </w:p>
    <w:sectPr w:rsidR="00685D3F" w:rsidSect="00962000">
      <w:headerReference w:type="even" r:id="rId12"/>
      <w:footerReference w:type="even" r:id="rId13"/>
      <w:footerReference w:type="default" r:id="rId14"/>
      <w:headerReference w:type="first" r:id="rId15"/>
      <w:pgSz w:w="12240" w:h="15840"/>
      <w:pgMar w:top="864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299063" w14:textId="77777777" w:rsidR="004A40DD" w:rsidRDefault="004A40DD">
      <w:pPr>
        <w:spacing w:after="0" w:line="240" w:lineRule="auto"/>
      </w:pPr>
      <w:r>
        <w:separator/>
      </w:r>
    </w:p>
  </w:endnote>
  <w:endnote w:type="continuationSeparator" w:id="0">
    <w:p w14:paraId="12ED8423" w14:textId="77777777" w:rsidR="004A40DD" w:rsidRDefault="004A4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22F0E1" w14:textId="77777777" w:rsidR="00236616" w:rsidRDefault="00E83243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29F29B30" wp14:editId="5B385BD9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FC9C97A" w14:textId="77777777" w:rsidR="00236616" w:rsidRDefault="00236616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29F29B30" id="_x0000_s1029" style="position:absolute;margin-left:0;margin-top:0;width:55.1pt;height:11in;z-index:-25164697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" fillcolor="#675e47 [3215]" stroked="f" strokeweight="2pt">
              <v:textbox>
                <w:txbxContent>
                  <w:p w14:paraId="7FC9C97A" w14:textId="77777777" w:rsidR="00236616" w:rsidRDefault="00236616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1C2884C0" wp14:editId="59798953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FEAE076" w14:textId="77777777" w:rsidR="00236616" w:rsidRDefault="00236616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1C2884C0" id="_x0000_s1030" style="position:absolute;margin-left:0;margin-top:0;width:55.1pt;height:71.3pt;z-index:-25164595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" fillcolor="#a9a57c [3204]" stroked="f" strokeweight="2pt">
              <v:textbox>
                <w:txbxContent>
                  <w:p w14:paraId="5FEAE076" w14:textId="77777777" w:rsidR="00236616" w:rsidRDefault="00236616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6960B3F" wp14:editId="653A3E69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194310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6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5467375B" w14:textId="77777777" w:rsidR="00236616" w:rsidRDefault="00E83243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6960B3F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7" o:spid="_x0000_s1031" type="#_x0000_t185" style="position:absolute;margin-left:0;margin-top:0;width:36pt;height:28.8pt;z-index:251671552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" filled="t" fillcolor="#a9a57c [3204]" strokecolor="white [3212]" strokeweight="1pt">
              <v:path arrowok="t"/>
              <v:textbox inset="0,,0">
                <w:txbxContent>
                  <w:p w14:paraId="5467375B" w14:textId="77777777" w:rsidR="00236616" w:rsidRDefault="00E83243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88DB17" w14:textId="77777777" w:rsidR="00236616" w:rsidRDefault="00E83243">
    <w:r>
      <w:rPr>
        <w:noProof/>
        <w:color w:val="000000"/>
        <w:lang w:eastAsia="ja-JP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067929C6" wp14:editId="71444C6C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5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7B9339B3" id="Rectangle 5" o:spid="_x0000_s1026" style="position:absolute;margin-left:0;margin-top:0;width:556.9pt;height:11in;z-index:-251639808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434AD9D" wp14:editId="53F54CE8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5683261" w14:textId="77777777" w:rsidR="00236616" w:rsidRDefault="00236616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6434AD9D" id="_x0000_s1032" style="position:absolute;margin-left:0;margin-top:0;width:55.1pt;height:11in;z-index:-251642880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" fillcolor="#675e47 [3215]" stroked="f" strokeweight="2pt">
              <v:textbox>
                <w:txbxContent>
                  <w:p w14:paraId="65683261" w14:textId="77777777" w:rsidR="00236616" w:rsidRDefault="00236616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4943734" wp14:editId="45166DF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F5F7F13" w14:textId="77777777" w:rsidR="00236616" w:rsidRDefault="00236616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04943734" id="_x0000_s1033" style="position:absolute;margin-left:0;margin-top:0;width:55.1pt;height:71.3pt;z-index:-251641856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IA/AEAAFsEAAAOAAAAZHJzL2Uyb0RvYy54bWysVMFu2zAMvQ/YPwi6L3YCpFmN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" fillcolor="#a9a57c [3204]" stroked="f" strokeweight="2pt">
              <v:textbox>
                <w:txbxContent>
                  <w:p w14:paraId="5F5F7F13" w14:textId="77777777" w:rsidR="00236616" w:rsidRDefault="00236616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885F07B" wp14:editId="15675E4D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7127240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5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67D2EE05" w14:textId="77777777" w:rsidR="00236616" w:rsidRDefault="00E83243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85F07B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4" type="#_x0000_t185" style="position:absolute;margin-left:0;margin-top:0;width:36pt;height:28.8pt;z-index:251675648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" filled="t" fillcolor="#a9a57c [3204]" strokecolor="white [3212]" strokeweight="1pt">
              <v:path arrowok="t"/>
              <v:textbox inset="0,,0">
                <w:txbxContent>
                  <w:p w14:paraId="67D2EE05" w14:textId="77777777" w:rsidR="00236616" w:rsidRDefault="00E83243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1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65F870" w14:textId="77777777" w:rsidR="004A40DD" w:rsidRDefault="004A40DD">
      <w:pPr>
        <w:spacing w:after="0" w:line="240" w:lineRule="auto"/>
      </w:pPr>
      <w:r>
        <w:separator/>
      </w:r>
    </w:p>
  </w:footnote>
  <w:footnote w:type="continuationSeparator" w:id="0">
    <w:p w14:paraId="1AC84DD9" w14:textId="77777777" w:rsidR="004A40DD" w:rsidRDefault="004A40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20FEBB" w14:textId="77777777" w:rsidR="00236616" w:rsidRDefault="00E83243">
    <w:pPr>
      <w:pStyle w:val="Header"/>
    </w:pPr>
    <w:r>
      <w:rPr>
        <w:noProof/>
        <w:color w:val="000000"/>
        <w:lang w:eastAsia="ja-JP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6B490AD5" wp14:editId="6C31778D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699135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6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18DC8B3A" id="Rectangle 5" o:spid="_x0000_s1026" style="position:absolute;margin-left:0;margin-top:0;width:556.9pt;height:11in;z-index:-25165004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0C444E6" wp14:editId="4493FBF4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271780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69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2FFF50" w14:textId="77777777" w:rsidR="00236616" w:rsidRDefault="00E83243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Resume: 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40C444E6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0;margin-top:0;width:32.25pt;height:356.4pt;z-index:251667456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" fillcolor="#675e47 [3215]" stroked="f" strokeweight=".5pt">
              <v:textbox style="layout-flow:vertical;mso-layout-flow-alt:bottom-to-top">
                <w:txbxContent>
                  <w:p w14:paraId="232FFF50" w14:textId="77777777" w:rsidR="00236616" w:rsidRDefault="00E83243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Resume: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C3595A8" wp14:editId="2EBB3BF4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7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2F9EF73" w14:textId="77777777" w:rsidR="00236616" w:rsidRDefault="00236616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7C3595A8" id="Rectangle 5" o:spid="_x0000_s1027" style="position:absolute;margin-left:0;margin-top:0;width:55.1pt;height:71.3pt;z-index:-25165107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f/4+wEAAFsEAAAOAAAAZHJzL2Uyb0RvYy54bWysVMFu2zAMvQ/YPwi6L3YCpF2M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" fillcolor="#a9a57c [3204]" stroked="f" strokeweight="2pt">
              <v:textbox>
                <w:txbxContent>
                  <w:p w14:paraId="72F9EF73" w14:textId="77777777" w:rsidR="00236616" w:rsidRDefault="00236616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5FF7C519" wp14:editId="3F513888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7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B0C428" w14:textId="77777777" w:rsidR="00236616" w:rsidRDefault="00236616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5FF7C519" id="Rectangle 4" o:spid="_x0000_s1028" style="position:absolute;margin-left:0;margin-top:0;width:55.1pt;height:11in;z-index:-25165209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" fillcolor="#675e47 [3215]" stroked="f" strokeweight="2pt">
              <v:textbox>
                <w:txbxContent>
                  <w:p w14:paraId="0EB0C428" w14:textId="77777777" w:rsidR="00236616" w:rsidRDefault="00236616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3D636F" w14:textId="77777777" w:rsidR="00236616" w:rsidRDefault="00E83243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39996B9E" wp14:editId="4DC2565A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21D9303E" id="Rectangle 5" o:spid="_x0000_s1026" style="position:absolute;margin-left:0;margin-top:0;width:556.9pt;height:11in;z-index:-25165414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</w:rPr>
      <w:t xml:space="preserve"> </w: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779F40" wp14:editId="0F252AF3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96C34A9" w14:textId="77777777" w:rsidR="00236616" w:rsidRDefault="00236616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33779F40" id="_x0000_s1035" style="position:absolute;margin-left:0;margin-top:0;width:55.1pt;height:11in;z-index:2516592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" fillcolor="#675e47 [3215]" stroked="f" strokeweight="2pt">
              <v:textbox>
                <w:txbxContent>
                  <w:p w14:paraId="496C34A9" w14:textId="77777777" w:rsidR="00236616" w:rsidRDefault="00236616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FED77CF" wp14:editId="7419F745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89EA996" w14:textId="77777777" w:rsidR="00236616" w:rsidRDefault="00236616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1FED77CF" id="_x0000_s1036" style="position:absolute;margin-left:0;margin-top:0;width:55.1pt;height:71.3pt;z-index:251660288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0AN+wEAAFwEAAAOAAAAZHJzL2Uyb0RvYy54bWysVMFu2zAMvQ/YPwi6L3YCpF2M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" fillcolor="#a9a57c [3204]" stroked="f" strokeweight="2pt">
              <v:textbox>
                <w:txbxContent>
                  <w:p w14:paraId="789EA996" w14:textId="77777777" w:rsidR="00236616" w:rsidRDefault="00236616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171C07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E51AA4"/>
    <w:multiLevelType w:val="hybridMultilevel"/>
    <w:tmpl w:val="79A8C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B07FD"/>
    <w:multiLevelType w:val="hybridMultilevel"/>
    <w:tmpl w:val="2058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FA0FF6"/>
    <w:multiLevelType w:val="hybridMultilevel"/>
    <w:tmpl w:val="0E7C2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92094B"/>
    <w:multiLevelType w:val="hybridMultilevel"/>
    <w:tmpl w:val="867E1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A6683"/>
    <w:multiLevelType w:val="hybridMultilevel"/>
    <w:tmpl w:val="E4182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0684758">
    <w:abstractNumId w:val="8"/>
  </w:num>
  <w:num w:numId="2" w16cid:durableId="922840910">
    <w:abstractNumId w:val="3"/>
  </w:num>
  <w:num w:numId="3" w16cid:durableId="186022802">
    <w:abstractNumId w:val="4"/>
  </w:num>
  <w:num w:numId="4" w16cid:durableId="1582518603">
    <w:abstractNumId w:val="2"/>
  </w:num>
  <w:num w:numId="5" w16cid:durableId="2026398534">
    <w:abstractNumId w:val="0"/>
  </w:num>
  <w:num w:numId="6" w16cid:durableId="1053851559">
    <w:abstractNumId w:val="7"/>
  </w:num>
  <w:num w:numId="7" w16cid:durableId="2098669692">
    <w:abstractNumId w:val="6"/>
  </w:num>
  <w:num w:numId="8" w16cid:durableId="167257724">
    <w:abstractNumId w:val="1"/>
  </w:num>
  <w:num w:numId="9" w16cid:durableId="1136399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DateAndTime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FDF"/>
    <w:rsid w:val="00064AFB"/>
    <w:rsid w:val="00231A9C"/>
    <w:rsid w:val="00236616"/>
    <w:rsid w:val="003500FD"/>
    <w:rsid w:val="00354484"/>
    <w:rsid w:val="0049396C"/>
    <w:rsid w:val="004A40DD"/>
    <w:rsid w:val="004A7C0E"/>
    <w:rsid w:val="00661B9C"/>
    <w:rsid w:val="00685D3F"/>
    <w:rsid w:val="007C3D69"/>
    <w:rsid w:val="007F6FDF"/>
    <w:rsid w:val="008F1EB9"/>
    <w:rsid w:val="00900357"/>
    <w:rsid w:val="00962000"/>
    <w:rsid w:val="00B04E1A"/>
    <w:rsid w:val="00B92497"/>
    <w:rsid w:val="00C17EF4"/>
    <w:rsid w:val="00E83243"/>
    <w:rsid w:val="00F0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206BA7"/>
  <w15:docId w15:val="{80F7ECEB-9EDA-4A11-8DDB-8E65CAC49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auto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auto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auto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auto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auto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auto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auto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/>
      <w:iCs/>
      <w:color w:val="auto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b/>
      <w:bCs/>
      <w:i/>
      <w:iCs/>
      <w:color w:val="auto"/>
      <w:sz w:val="21"/>
      <w:shd w:val="clear" w:color="auto" w:fill="A9A57C" w:themeFill="accen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rPr>
      <w:b/>
      <w:color w:val="675E47" w:themeColor="text2"/>
      <w:sz w:val="24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pPr>
      <w:spacing w:before="0"/>
    </w:pPr>
    <w:rPr>
      <w:color w:val="A9A57C" w:themeColor="accent1"/>
      <w:sz w:val="21"/>
    </w:r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Date">
    <w:name w:val="Subsection Date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hone">
    <w:name w:val="Phone"/>
    <w:basedOn w:val="NoSpacing"/>
    <w:qFormat/>
    <w:rPr>
      <w:sz w:val="24"/>
    </w:rPr>
  </w:style>
  <w:style w:type="paragraph" w:customStyle="1" w:styleId="SenderAddress">
    <w:name w:val="Sender Address"/>
    <w:basedOn w:val="NoSpacing"/>
    <w:qFormat/>
    <w:pPr>
      <w:spacing w:line="274" w:lineRule="auto"/>
    </w:pPr>
    <w:rPr>
      <w:sz w:val="21"/>
    </w:rPr>
  </w:style>
  <w:style w:type="paragraph" w:customStyle="1" w:styleId="SubsectionText">
    <w:name w:val="Subsection Text"/>
    <w:basedOn w:val="ListBullet"/>
    <w:qFormat/>
    <w:pPr>
      <w:numPr>
        <w:numId w:val="0"/>
      </w:numPr>
      <w:spacing w:line="276" w:lineRule="auto"/>
      <w:ind w:left="360" w:hanging="360"/>
      <w:contextualSpacing w:val="0"/>
    </w:pPr>
    <w:rPr>
      <w:sz w:val="22"/>
    </w:rPr>
  </w:style>
  <w:style w:type="paragraph" w:styleId="ListBullet">
    <w:name w:val="List Bullet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Closing">
    <w:name w:val="Closing"/>
    <w:basedOn w:val="Normal"/>
    <w:link w:val="ClosingCh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ClosingChar">
    <w:name w:val="Closing Char"/>
    <w:basedOn w:val="DefaultParagraphFont"/>
    <w:link w:val="Closing"/>
    <w:uiPriority w:val="5"/>
    <w:rPr>
      <w:b/>
      <w:color w:val="auto"/>
      <w:sz w:val="21"/>
    </w:rPr>
  </w:style>
  <w:style w:type="paragraph" w:customStyle="1" w:styleId="RecipientAddress">
    <w:name w:val="Recipient Address"/>
    <w:basedOn w:val="NoSpacing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lutation">
    <w:name w:val="Salutation"/>
    <w:basedOn w:val="NoSpacing"/>
    <w:next w:val="Normal"/>
    <w:link w:val="SalutationCh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color w:val="auto"/>
      <w:sz w:val="21"/>
    </w:rPr>
  </w:style>
  <w:style w:type="paragraph" w:styleId="Signature">
    <w:name w:val="Signature"/>
    <w:basedOn w:val="Normal"/>
    <w:link w:val="SignatureChar"/>
    <w:uiPriority w:val="99"/>
    <w:unhideWhenUsed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sz w:val="21"/>
    </w:rPr>
  </w:style>
  <w:style w:type="character" w:styleId="Hyperlink">
    <w:name w:val="Hyperlink"/>
    <w:basedOn w:val="DefaultParagraphFont"/>
    <w:uiPriority w:val="99"/>
    <w:unhideWhenUsed/>
    <w:rsid w:val="004A7C0E"/>
    <w:rPr>
      <w:color w:val="D25814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C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Ima-Ma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hyperlink" Target="http://www.linkedin.com/in/imama-mushtaq-68b1b8314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Adjacenc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C2E81881355421286EC3C6ADE1576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AA0E8-A4F6-40C8-85A2-EB084BA06BF7}"/>
      </w:docPartPr>
      <w:docPartBody>
        <w:p w:rsidR="0030000A" w:rsidRDefault="0030000A">
          <w:pPr>
            <w:pStyle w:val="0C2E81881355421286EC3C6ADE157674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1724A72E6E38473EB0AD47F8D5B4B4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7C9AEC-06B2-4757-9CA6-FEA7DBE9F204}"/>
      </w:docPartPr>
      <w:docPartBody>
        <w:p w:rsidR="0030000A" w:rsidRDefault="0030000A">
          <w:pPr>
            <w:pStyle w:val="1724A72E6E38473EB0AD47F8D5B4B442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F959A5B1CBC74BAB95A1B3BFF2BCEC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B1D42-03D3-4968-8A52-87799908DEF1}"/>
      </w:docPartPr>
      <w:docPartBody>
        <w:p w:rsidR="0030000A" w:rsidRDefault="0030000A">
          <w:pPr>
            <w:pStyle w:val="F959A5B1CBC74BAB95A1B3BFF2BCEC47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  <w:docPart>
      <w:docPartPr>
        <w:name w:val="17573787CC8A4BF78454CF4DC2CE3A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1D8D9-CE90-48B0-A2C2-E4931F88BA5B}"/>
      </w:docPartPr>
      <w:docPartBody>
        <w:p w:rsidR="0030000A" w:rsidRDefault="0030000A">
          <w:pPr>
            <w:pStyle w:val="17573787CC8A4BF78454CF4DC2CE3A76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C214B1D69F264A839C9DF3BB7A9A8B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939DA7-AAA6-4688-82DC-BFF888F8D5B6}"/>
      </w:docPartPr>
      <w:docPartBody>
        <w:p w:rsidR="0030000A" w:rsidRDefault="00D15F31" w:rsidP="00D15F31">
          <w:pPr>
            <w:pStyle w:val="C214B1D69F264A839C9DF3BB7A9A8B53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F31"/>
    <w:rsid w:val="00064AFB"/>
    <w:rsid w:val="00231A9C"/>
    <w:rsid w:val="0030000A"/>
    <w:rsid w:val="006850F9"/>
    <w:rsid w:val="00910076"/>
    <w:rsid w:val="00D15F31"/>
    <w:rsid w:val="00F0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D15F31"/>
    <w:rPr>
      <w:color w:val="808080"/>
    </w:rPr>
  </w:style>
  <w:style w:type="paragraph" w:customStyle="1" w:styleId="0C2E81881355421286EC3C6ADE157674">
    <w:name w:val="0C2E81881355421286EC3C6ADE157674"/>
  </w:style>
  <w:style w:type="paragraph" w:customStyle="1" w:styleId="1724A72E6E38473EB0AD47F8D5B4B442">
    <w:name w:val="1724A72E6E38473EB0AD47F8D5B4B442"/>
  </w:style>
  <w:style w:type="paragraph" w:customStyle="1" w:styleId="F959A5B1CBC74BAB95A1B3BFF2BCEC47">
    <w:name w:val="F959A5B1CBC74BAB95A1B3BFF2BCEC47"/>
  </w:style>
  <w:style w:type="paragraph" w:customStyle="1" w:styleId="17573787CC8A4BF78454CF4DC2CE3A76">
    <w:name w:val="17573787CC8A4BF78454CF4DC2CE3A76"/>
  </w:style>
  <w:style w:type="paragraph" w:customStyle="1" w:styleId="C214B1D69F264A839C9DF3BB7A9A8B53">
    <w:name w:val="C214B1D69F264A839C9DF3BB7A9A8B53"/>
    <w:rsid w:val="00D15F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La Grande, Saifee Road</CompanyAddress>
  <CompanyPhone>03112033680</CompanyPhone>
  <CompanyFax/>
  <CompanyEmail>mushtaqueimama@gmail.com</CompanyEmail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221F0E-2961-402A-AAAA-E85F587B8D3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AdjacencyResume</Template>
  <TotalTime>85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Imama Mushtaq</dc:creator>
  <cp:lastModifiedBy>hh</cp:lastModifiedBy>
  <cp:revision>5</cp:revision>
  <dcterms:created xsi:type="dcterms:W3CDTF">2024-07-09T10:10:00Z</dcterms:created>
  <dcterms:modified xsi:type="dcterms:W3CDTF">2024-08-05T17:28:00Z</dcterms:modified>
</cp:coreProperties>
</file>